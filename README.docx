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B53" w:rsidRDefault="00544AD0" w:rsidP="00544AD0">
      <w:pPr>
        <w:pStyle w:val="Title"/>
      </w:pPr>
      <w:r>
        <w:t>CS 559 Project 3</w:t>
      </w:r>
    </w:p>
    <w:p w:rsidR="00EC6C84" w:rsidRPr="00EC6C84" w:rsidRDefault="00EC6C84" w:rsidP="00EC6C84">
      <w:pPr>
        <w:pStyle w:val="Subtitle"/>
      </w:pPr>
      <w:r>
        <w:t>Wesley Reardan and Dustin Greene</w:t>
      </w:r>
    </w:p>
    <w:p w:rsidR="004C619D" w:rsidRDefault="004C619D" w:rsidP="004C619D">
      <w:r>
        <w:t>We wrote Project 3 from scratch, pulling in just a couple classes from our Project 2’s.  We completely redesigned the Mesh class to be as efficient and scalable as possible.</w:t>
      </w:r>
      <w:r w:rsidR="004F7DC9">
        <w:t xml:space="preserve">  We tested this by displaying a </w:t>
      </w:r>
      <w:r w:rsidR="004F7DC9" w:rsidRPr="004F7DC9">
        <w:rPr>
          <w:b/>
        </w:rPr>
        <w:t>12 million</w:t>
      </w:r>
      <w:r w:rsidR="004F7DC9">
        <w:t xml:space="preserve"> vertex Sphere in less than one second (Position, Normals, Wireframe, and Texture Coords).</w:t>
      </w:r>
      <w:r>
        <w:t xml:space="preserve">  Everything is generated and stays on the GPU (data is not computed or stored on CPU).   </w:t>
      </w:r>
    </w:p>
    <w:p w:rsidR="00544AD0" w:rsidRDefault="00544AD0" w:rsidP="00544AD0">
      <w:pPr>
        <w:pStyle w:val="Heading1"/>
      </w:pPr>
      <w:r>
        <w:t>Bonus Items</w:t>
      </w:r>
    </w:p>
    <w:p w:rsidR="00544AD0" w:rsidRDefault="00544AD0" w:rsidP="00544AD0">
      <w:pPr>
        <w:pStyle w:val="ListParagraph"/>
        <w:numPr>
          <w:ilvl w:val="0"/>
          <w:numId w:val="1"/>
        </w:numPr>
      </w:pPr>
      <w:r>
        <w:t>Mesh Class (All on the GPU)</w:t>
      </w:r>
    </w:p>
    <w:p w:rsidR="00544AD0" w:rsidRDefault="00544AD0" w:rsidP="00544AD0">
      <w:pPr>
        <w:pStyle w:val="ListParagraph"/>
        <w:numPr>
          <w:ilvl w:val="1"/>
          <w:numId w:val="1"/>
        </w:numPr>
      </w:pPr>
      <w:r>
        <w:t>CUDA OpenGL Interop</w:t>
      </w:r>
    </w:p>
    <w:p w:rsidR="00544AD0" w:rsidRDefault="00544AD0" w:rsidP="00544AD0">
      <w:pPr>
        <w:pStyle w:val="ListParagraph"/>
        <w:numPr>
          <w:ilvl w:val="1"/>
          <w:numId w:val="1"/>
        </w:numPr>
      </w:pPr>
      <w:r>
        <w:t>Factor problem into sub-problems (blocks and grids)</w:t>
      </w:r>
    </w:p>
    <w:p w:rsidR="00544AD0" w:rsidRDefault="00544AD0" w:rsidP="00544AD0">
      <w:pPr>
        <w:pStyle w:val="ListParagraph"/>
        <w:numPr>
          <w:ilvl w:val="1"/>
          <w:numId w:val="1"/>
        </w:numPr>
      </w:pPr>
      <w:r>
        <w:t>Modern wireframe and normal visualization</w:t>
      </w:r>
      <w:r w:rsidR="00F309E3">
        <w:t xml:space="preserve"> (F key, </w:t>
      </w:r>
      <w:r w:rsidR="00EF25B5">
        <w:t>N key)</w:t>
      </w:r>
    </w:p>
    <w:p w:rsidR="00544AD0" w:rsidRDefault="00544AD0" w:rsidP="00EC6C84">
      <w:pPr>
        <w:pStyle w:val="ListParagraph"/>
        <w:numPr>
          <w:ilvl w:val="1"/>
          <w:numId w:val="1"/>
        </w:numPr>
      </w:pPr>
      <w:r>
        <w:t>Plane, Sphere, Ribbon, and Staircase generation functions</w:t>
      </w:r>
    </w:p>
    <w:p w:rsidR="00544AD0" w:rsidRDefault="00544AD0" w:rsidP="00544AD0">
      <w:pPr>
        <w:pStyle w:val="ListParagraph"/>
        <w:numPr>
          <w:ilvl w:val="0"/>
          <w:numId w:val="1"/>
        </w:numPr>
      </w:pPr>
      <w:r>
        <w:t>Camera Class -&gt; ability to look around while traveling on Spline</w:t>
      </w:r>
    </w:p>
    <w:p w:rsidR="00AD226E" w:rsidRDefault="00544AD0" w:rsidP="00AD226E">
      <w:pPr>
        <w:pStyle w:val="ListParagraph"/>
        <w:numPr>
          <w:ilvl w:val="0"/>
          <w:numId w:val="1"/>
        </w:numPr>
      </w:pPr>
      <w:r>
        <w:t>Post Proces</w:t>
      </w:r>
      <w:r w:rsidR="001F61E1">
        <w:t>sing effects using Subroutines (  O key )</w:t>
      </w:r>
    </w:p>
    <w:p w:rsidR="00AD226E" w:rsidRDefault="00AD226E" w:rsidP="00AD226E">
      <w:pPr>
        <w:pStyle w:val="ListParagraph"/>
        <w:numPr>
          <w:ilvl w:val="0"/>
          <w:numId w:val="1"/>
        </w:numPr>
      </w:pPr>
      <w:r>
        <w:t>Texture caching logic (effective hack for now, will use reference counting in the future)</w:t>
      </w:r>
    </w:p>
    <w:p w:rsidR="00AD226E" w:rsidRDefault="00AD226E" w:rsidP="00AD226E">
      <w:pPr>
        <w:pStyle w:val="ListParagraph"/>
        <w:numPr>
          <w:ilvl w:val="0"/>
          <w:numId w:val="1"/>
        </w:numPr>
      </w:pPr>
      <w:r>
        <w:t>Can move forwards and backwards in time</w:t>
      </w:r>
      <w:r w:rsidR="0074351E">
        <w:t xml:space="preserve"> in additional to pause and speed up</w:t>
      </w:r>
      <w:r w:rsidR="001F61E1">
        <w:t xml:space="preserve"> ( + - keys)</w:t>
      </w:r>
    </w:p>
    <w:p w:rsidR="00544AD0" w:rsidRDefault="00EF25B5" w:rsidP="00544AD0">
      <w:pPr>
        <w:pStyle w:val="ListParagraph"/>
        <w:numPr>
          <w:ilvl w:val="0"/>
          <w:numId w:val="1"/>
        </w:numPr>
      </w:pPr>
      <w:r>
        <w:t>Mars mode 1440x720</w:t>
      </w:r>
      <w:r w:rsidR="00852998">
        <w:t>, geometry being modified in real time with CUDA</w:t>
      </w:r>
      <w:bookmarkStart w:id="0" w:name="_GoBack"/>
      <w:bookmarkEnd w:id="0"/>
      <w:r w:rsidR="00852998">
        <w:t xml:space="preserve"> (M key)</w:t>
      </w:r>
    </w:p>
    <w:p w:rsidR="00EC6C84" w:rsidRDefault="00EC6C84" w:rsidP="00EC6C84">
      <w:pPr>
        <w:pStyle w:val="Heading1"/>
      </w:pPr>
      <w:r>
        <w:t>Other Items</w:t>
      </w:r>
    </w:p>
    <w:p w:rsidR="00EC6C84" w:rsidRDefault="00EC6C84" w:rsidP="00EC6C84">
      <w:pPr>
        <w:pStyle w:val="ListParagraph"/>
        <w:numPr>
          <w:ilvl w:val="0"/>
          <w:numId w:val="1"/>
        </w:numPr>
      </w:pPr>
      <w:r>
        <w:t>Test program for Compute Shaders</w:t>
      </w:r>
    </w:p>
    <w:p w:rsidR="004E6DF3" w:rsidRDefault="00EC6C84" w:rsidP="004E6DF3">
      <w:pPr>
        <w:pStyle w:val="ListParagraph"/>
        <w:numPr>
          <w:ilvl w:val="0"/>
          <w:numId w:val="1"/>
        </w:numPr>
      </w:pPr>
      <w:r>
        <w:t>Old Project 3 (Model loading and other effects)</w:t>
      </w:r>
      <w:r w:rsidR="004E6DF3" w:rsidRPr="004E6DF3">
        <w:t xml:space="preserve"> </w:t>
      </w:r>
    </w:p>
    <w:p w:rsidR="004E6DF3" w:rsidRDefault="004E6DF3" w:rsidP="004E6DF3">
      <w:pPr>
        <w:pStyle w:val="ListParagraph"/>
        <w:numPr>
          <w:ilvl w:val="0"/>
          <w:numId w:val="1"/>
        </w:numPr>
      </w:pPr>
      <w:r>
        <w:t>2650 lines of code total  VS (860 in shaders, 3378 in code in Wesley’s P2)</w:t>
      </w:r>
    </w:p>
    <w:p w:rsidR="00774CD6" w:rsidRDefault="004E6DF3" w:rsidP="00AD226E">
      <w:pPr>
        <w:pStyle w:val="ListParagraph"/>
        <w:numPr>
          <w:ilvl w:val="0"/>
          <w:numId w:val="1"/>
        </w:numPr>
      </w:pPr>
      <w:r>
        <w:t>Debugging features – CUDA debugging and graphics debugging</w:t>
      </w:r>
    </w:p>
    <w:p w:rsidR="00774CD6" w:rsidRDefault="00774CD6" w:rsidP="00774CD6">
      <w:r>
        <w:t>We both agree that the code created in this project can be used by either partner for any purpose.</w:t>
      </w:r>
    </w:p>
    <w:p w:rsidR="002734EC" w:rsidRDefault="002734EC" w:rsidP="00774CD6"/>
    <w:p w:rsidR="00774CD6" w:rsidRDefault="00774CD6" w:rsidP="00774CD6"/>
    <w:p w:rsidR="00774CD6" w:rsidRDefault="00774CD6" w:rsidP="00774CD6">
      <w:pPr>
        <w:pBdr>
          <w:top w:val="single" w:sz="12" w:space="1" w:color="auto"/>
          <w:bottom w:val="single" w:sz="12" w:space="1" w:color="auto"/>
        </w:pBdr>
      </w:pPr>
      <w:r>
        <w:t>Dustin Greene</w:t>
      </w:r>
    </w:p>
    <w:p w:rsidR="00774CD6" w:rsidRDefault="00774CD6" w:rsidP="00774CD6">
      <w:pPr>
        <w:pBdr>
          <w:top w:val="single" w:sz="12" w:space="1" w:color="auto"/>
          <w:bottom w:val="single" w:sz="12" w:space="1" w:color="auto"/>
        </w:pBdr>
      </w:pPr>
    </w:p>
    <w:p w:rsidR="00774CD6" w:rsidRDefault="00774CD6" w:rsidP="00774CD6">
      <w:pPr>
        <w:pBdr>
          <w:top w:val="single" w:sz="12" w:space="1" w:color="auto"/>
          <w:bottom w:val="single" w:sz="12" w:space="1" w:color="auto"/>
        </w:pBdr>
      </w:pPr>
    </w:p>
    <w:p w:rsidR="00774CD6" w:rsidRPr="00544AD0" w:rsidRDefault="00774CD6" w:rsidP="00774CD6">
      <w:r>
        <w:t>Wesley Reardan</w:t>
      </w:r>
    </w:p>
    <w:sectPr w:rsidR="00774CD6" w:rsidRPr="00544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154A3"/>
    <w:multiLevelType w:val="hybridMultilevel"/>
    <w:tmpl w:val="54D84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069"/>
    <w:rsid w:val="00091EED"/>
    <w:rsid w:val="001F61E1"/>
    <w:rsid w:val="002734EC"/>
    <w:rsid w:val="00444AEF"/>
    <w:rsid w:val="004C619D"/>
    <w:rsid w:val="004E6DF3"/>
    <w:rsid w:val="004F7DC9"/>
    <w:rsid w:val="00544AD0"/>
    <w:rsid w:val="006E4069"/>
    <w:rsid w:val="0074351E"/>
    <w:rsid w:val="00774CD6"/>
    <w:rsid w:val="00852998"/>
    <w:rsid w:val="008C3B53"/>
    <w:rsid w:val="00AD226E"/>
    <w:rsid w:val="00BF1A4D"/>
    <w:rsid w:val="00EC6C84"/>
    <w:rsid w:val="00EF25B5"/>
    <w:rsid w:val="00F3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A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4A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4A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44A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44AD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C6C8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C6C8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A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4A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4A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44A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44AD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C6C8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C6C8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UW-Madison Computer Sciences</Company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Reardan</dc:creator>
  <cp:keywords/>
  <dc:description/>
  <cp:lastModifiedBy>Wesley</cp:lastModifiedBy>
  <cp:revision>16</cp:revision>
  <dcterms:created xsi:type="dcterms:W3CDTF">2013-12-14T05:09:00Z</dcterms:created>
  <dcterms:modified xsi:type="dcterms:W3CDTF">2013-12-17T21:49:00Z</dcterms:modified>
</cp:coreProperties>
</file>